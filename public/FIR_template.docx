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ECDE5" w14:textId="77777777" w:rsidR="00DD7BA9" w:rsidRDefault="00DD7BA9">
      <w:pPr>
        <w:jc w:val="center"/>
        <w:divId w:val="1122304912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FIRST INFORMATION REPORT</w:t>
      </w:r>
    </w:p>
    <w:p w14:paraId="588D8635" w14:textId="77777777" w:rsidR="00DD7BA9" w:rsidRDefault="00DD7BA9">
      <w:pPr>
        <w:jc w:val="center"/>
        <w:divId w:val="111309310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(Under Section 173 B.N.S.S)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Mangal"/>
          <w:sz w:val="20"/>
          <w:szCs w:val="20"/>
          <w:cs/>
        </w:rPr>
        <w:t>प्रथम खबर अहवाल</w:t>
      </w:r>
      <w:r>
        <w:rPr>
          <w:rFonts w:ascii="Arial" w:eastAsia="Times New Roman" w:hAnsi="Arial" w:cs="Arial"/>
          <w:sz w:val="20"/>
          <w:szCs w:val="20"/>
        </w:rPr>
        <w:br/>
        <w:t>(</w:t>
      </w:r>
      <w:r>
        <w:rPr>
          <w:rFonts w:ascii="Arial" w:eastAsia="Times New Roman" w:hAnsi="Arial" w:cs="Mangal"/>
          <w:sz w:val="20"/>
          <w:szCs w:val="20"/>
          <w:cs/>
        </w:rPr>
        <w:t xml:space="preserve">बि एन एस एस संहिताच्या कलम </w:t>
      </w:r>
      <w:r>
        <w:rPr>
          <w:rFonts w:ascii="Arial" w:eastAsia="Times New Roman" w:hAnsi="Arial" w:cs="Arial"/>
          <w:sz w:val="20"/>
          <w:szCs w:val="20"/>
        </w:rPr>
        <w:t xml:space="preserve">173 </w:t>
      </w:r>
      <w:r>
        <w:rPr>
          <w:rFonts w:ascii="Arial" w:eastAsia="Times New Roman" w:hAnsi="Arial" w:cs="Mangal"/>
          <w:sz w:val="20"/>
          <w:szCs w:val="20"/>
          <w:cs/>
        </w:rPr>
        <w:t>अन्वये)</w:t>
      </w:r>
    </w:p>
    <w:p w14:paraId="48628C0D" w14:textId="77777777" w:rsidR="00DD7BA9" w:rsidRDefault="00DD7BA9">
      <w:pPr>
        <w:jc w:val="right"/>
        <w:divId w:val="194985075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N.C.</w:t>
      </w:r>
      <w:proofErr w:type="gramStart"/>
      <w:r>
        <w:rPr>
          <w:rFonts w:ascii="Arial" w:eastAsia="Times New Roman" w:hAnsi="Arial" w:cs="Arial"/>
          <w:sz w:val="20"/>
          <w:szCs w:val="20"/>
        </w:rPr>
        <w:t>R.B</w:t>
      </w:r>
      <w:proofErr w:type="gramEnd"/>
      <w:r>
        <w:rPr>
          <w:rFonts w:ascii="Arial" w:eastAsia="Times New Roman" w:hAnsi="Arial" w:cs="Arial"/>
          <w:sz w:val="20"/>
          <w:szCs w:val="20"/>
        </w:rPr>
        <w:br/>
        <w:t>(</w:t>
      </w:r>
      <w:r>
        <w:rPr>
          <w:rFonts w:ascii="Arial" w:eastAsia="Times New Roman" w:hAnsi="Arial" w:cs="Mangal"/>
          <w:sz w:val="20"/>
          <w:szCs w:val="20"/>
          <w:cs/>
        </w:rPr>
        <w:t>एन.सि.</w:t>
      </w:r>
      <w:proofErr w:type="gramStart"/>
      <w:r>
        <w:rPr>
          <w:rFonts w:ascii="Arial" w:eastAsia="Times New Roman" w:hAnsi="Arial" w:cs="Mangal"/>
          <w:sz w:val="20"/>
          <w:szCs w:val="20"/>
          <w:cs/>
        </w:rPr>
        <w:t>आर.बि</w:t>
      </w:r>
      <w:proofErr w:type="gramEnd"/>
      <w:r>
        <w:rPr>
          <w:rFonts w:ascii="Arial" w:eastAsia="Times New Roman" w:hAnsi="Arial" w:cs="Mangal"/>
          <w:sz w:val="20"/>
          <w:szCs w:val="20"/>
          <w:cs/>
        </w:rPr>
        <w:t>)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07A39EAD" w14:textId="77777777" w:rsidR="00DD7BA9" w:rsidRDefault="00DD7BA9">
      <w:pPr>
        <w:shd w:val="clear" w:color="auto" w:fill="F2F2F2"/>
        <w:divId w:val="1934430997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1. Police Station Information</w:t>
      </w:r>
    </w:p>
    <w:p w14:paraId="5C920EEF" w14:textId="77777777" w:rsidR="00AD007D" w:rsidRDefault="00AD007D">
      <w:pPr>
        <w:spacing w:after="75"/>
        <w:ind w:left="300" w:right="300"/>
        <w:divId w:val="656736966"/>
        <w:rPr>
          <w:rFonts w:ascii="Arial" w:eastAsia="Times New Roman" w:hAnsi="Arial" w:cs="Arial"/>
          <w:b/>
          <w:bCs/>
          <w:sz w:val="20"/>
          <w:szCs w:val="20"/>
        </w:rPr>
        <w:sectPr w:rsidR="00AD007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957E7FC" w14:textId="6C6B9040" w:rsidR="00AD007D" w:rsidRDefault="00AD007D">
      <w:pPr>
        <w:divId w:val="656736966"/>
        <w:rPr>
          <w:rFonts w:ascii="Arial" w:eastAsia="Times New Roman" w:hAnsi="Arial" w:cs="Arial"/>
          <w:b/>
          <w:bCs/>
          <w:sz w:val="20"/>
          <w:szCs w:val="20"/>
        </w:rPr>
      </w:pPr>
      <w:r>
        <w:t xml:space="preserve">District (जिल्हा): {{ district }}                                               </w:t>
      </w:r>
    </w:p>
    <w:p w14:paraId="1E7848D0" w14:textId="2CB78158" w:rsidR="00AD007D" w:rsidRDefault="00DD7BA9" w:rsidP="00AD007D">
      <w:pPr>
        <w:divId w:val="1462269011"/>
        <w:rPr>
          <w:rFonts w:ascii="Arial" w:eastAsia="Times New Roman" w:hAnsi="Arial" w:cs="Arial"/>
          <w:b/>
          <w:bCs/>
          <w:sz w:val="20"/>
          <w:szCs w:val="20"/>
        </w:rPr>
      </w:pPr>
      <w:r>
        <w:t>FIR No. (प्र. ख. क्र.): {{ firNumber }}</w:t>
      </w:r>
    </w:p>
    <w:p w14:paraId="6CCE42AA" w14:textId="77777777" w:rsidR="00DD7BA9" w:rsidRDefault="00DD7BA9">
      <w:pPr>
        <w:divId w:val="1152411975"/>
        <w:rPr>
          <w:rFonts w:ascii="Arial" w:eastAsia="Times New Roman" w:hAnsi="Arial" w:cs="Arial"/>
          <w:b/>
          <w:bCs/>
          <w:sz w:val="20"/>
          <w:szCs w:val="20"/>
        </w:rPr>
      </w:pPr>
      <w:r>
        <w:t>Year (वर्ष): {{ year }}</w:t>
      </w:r>
    </w:p>
    <w:p w14:paraId="1430D2E3" w14:textId="2AF4854F" w:rsidR="00AD007D" w:rsidRDefault="00AD007D" w:rsidP="00AD007D">
      <w:pPr>
        <w:spacing w:before="150"/>
        <w:ind w:right="300"/>
        <w:divId w:val="1359508274"/>
        <w:rPr>
          <w:rFonts w:ascii="Arial" w:eastAsia="Times New Roman" w:hAnsi="Arial" w:cs="Arial"/>
          <w:b/>
          <w:bCs/>
          <w:sz w:val="20"/>
          <w:szCs w:val="20"/>
        </w:rPr>
      </w:pPr>
      <w:r>
        <w:t>P.S. (पोलीस ठाणे): {{ policeStation }}</w:t>
      </w:r>
    </w:p>
    <w:p w14:paraId="30170AC9" w14:textId="76FA2E3B" w:rsidR="00AD007D" w:rsidRDefault="00AD007D" w:rsidP="00AD007D">
      <w:pPr>
        <w:divId w:val="1359508274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Date and Time of FIR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 xml:space="preserve">प्र. ख. दिनांक आणि </w:t>
      </w:r>
      <w:r>
        <w:rPr>
          <w:rFonts w:ascii="Arial" w:eastAsia="Times New Roman" w:hAnsi="Arial" w:cs="Mangal"/>
          <w:b/>
          <w:bCs/>
          <w:sz w:val="20"/>
          <w:szCs w:val="20"/>
        </w:rPr>
        <w:t xml:space="preserve">  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वेळ):</w:t>
      </w:r>
    </w:p>
    <w:p w14:paraId="6A53C442" w14:textId="77777777" w:rsidR="00AD007D" w:rsidRDefault="00AD007D" w:rsidP="00AD007D">
      <w:pPr>
        <w:shd w:val="clear" w:color="auto" w:fill="F2F2F2"/>
        <w:spacing w:before="150" w:after="300"/>
        <w:ind w:right="300"/>
        <w:divId w:val="1359508274"/>
        <w:rPr>
          <w:rFonts w:ascii="Arial" w:eastAsia="Times New Roman" w:hAnsi="Arial" w:cs="Arial"/>
          <w:b/>
          <w:bCs/>
          <w:sz w:val="20"/>
          <w:szCs w:val="20"/>
        </w:rPr>
        <w:sectPr w:rsidR="00AD007D" w:rsidSect="00AD007D">
          <w:type w:val="continuous"/>
          <w:pgSz w:w="11906" w:h="16838"/>
          <w:pgMar w:top="1440" w:right="1440" w:bottom="1440" w:left="1440" w:header="720" w:footer="720" w:gutter="0"/>
          <w:cols w:num="2" w:space="0"/>
          <w:docGrid w:linePitch="360"/>
        </w:sectPr>
      </w:pPr>
    </w:p>
    <w:p w14:paraId="3FE069EC" w14:textId="77777777" w:rsidR="00DD7BA9" w:rsidRDefault="00DD7BA9">
      <w:pPr>
        <w:shd w:val="clear" w:color="auto" w:fill="F2F2F2"/>
        <w:divId w:val="1359508274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2. Applicable Acts and Sections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44"/>
        <w:gridCol w:w="3224"/>
        <w:gridCol w:w="3242"/>
      </w:tblGrid>
      <w:tr w:rsidR="00000000" w14:paraId="2A16894B" w14:textId="77777777">
        <w:trPr>
          <w:divId w:val="3061313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F4C4772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S.No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अ.क्र.)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4C5DA98B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Acts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अधिनियम)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403E1E20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Sections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कलम)</w:t>
            </w:r>
          </w:p>
        </w:tc>
      </w:tr>
      <w:tr w:rsidR="00000000" w14:paraId="2100A627" w14:textId="77777777">
        <w:trPr>
          <w:divId w:val="3061313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DC9A7" w14:textId="77777777" w:rsidR="00DD7BA9" w:rsidRDefault="00DD7BA9" w:rsidP="00AD007D">
            <w:pPr>
              <w:spacing w:after="15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DE97A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2D70B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0F2E209" w14:textId="77777777" w:rsidR="00DD7BA9" w:rsidRDefault="00DD7BA9">
      <w:pPr>
        <w:shd w:val="clear" w:color="auto" w:fill="F2F2F2"/>
        <w:divId w:val="1280643676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3. Occurrence of offence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गुन्ह्याची घटना):</w:t>
      </w:r>
    </w:p>
    <w:p w14:paraId="0661A756" w14:textId="77777777" w:rsidR="00AD007D" w:rsidRDefault="00AD007D">
      <w:pPr>
        <w:spacing w:after="75"/>
        <w:ind w:left="300" w:right="300"/>
        <w:divId w:val="1358308038"/>
        <w:rPr>
          <w:rFonts w:ascii="Arial" w:eastAsia="Times New Roman" w:hAnsi="Arial" w:cs="Arial"/>
          <w:b/>
          <w:bCs/>
          <w:sz w:val="20"/>
          <w:szCs w:val="20"/>
        </w:rPr>
        <w:sectPr w:rsidR="00AD007D" w:rsidSect="00AD007D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0D65220" w14:textId="77777777" w:rsidR="00DD7BA9" w:rsidRDefault="00DD7BA9">
      <w:pPr>
        <w:divId w:val="1358308038"/>
        <w:rPr>
          <w:rFonts w:ascii="Arial" w:eastAsia="Times New Roman" w:hAnsi="Arial" w:cs="Mangal"/>
          <w:b/>
          <w:bCs/>
          <w:sz w:val="20"/>
          <w:szCs w:val="20"/>
        </w:rPr>
      </w:pPr>
      <w:r>
        <w:t>Day (दिवस): {{ incidentDay }}</w:t>
      </w:r>
    </w:p>
    <w:p w14:paraId="666F01E0" w14:textId="77777777" w:rsidR="00AD007D" w:rsidRDefault="00AD007D">
      <w:pPr>
        <w:divId w:val="1358308038"/>
        <w:rPr>
          <w:rFonts w:ascii="Arial" w:eastAsia="Times New Roman" w:hAnsi="Arial" w:cs="Arial"/>
          <w:b/>
          <w:bCs/>
          <w:sz w:val="20"/>
          <w:szCs w:val="20"/>
        </w:rPr>
      </w:pPr>
    </w:p>
    <w:p w14:paraId="6919942D" w14:textId="77777777" w:rsidR="00DD7BA9" w:rsidRDefault="00DD7BA9">
      <w:pPr>
        <w:divId w:val="1165245675"/>
        <w:rPr>
          <w:rFonts w:ascii="Arial" w:eastAsia="Times New Roman" w:hAnsi="Arial" w:cs="Arial"/>
          <w:b/>
          <w:bCs/>
          <w:sz w:val="20"/>
          <w:szCs w:val="20"/>
        </w:rPr>
      </w:pPr>
      <w:r>
        <w:t>Date from (दिनांक पासून): {{ incidentDateFrom }}</w:t>
      </w:r>
    </w:p>
    <w:p w14:paraId="15567A9C" w14:textId="77777777" w:rsidR="00DD7BA9" w:rsidRDefault="00DD7BA9">
      <w:pPr>
        <w:divId w:val="197162675"/>
        <w:rPr>
          <w:rFonts w:ascii="Arial" w:eastAsia="Times New Roman" w:hAnsi="Arial" w:cs="Mangal"/>
          <w:b/>
          <w:bCs/>
          <w:sz w:val="20"/>
          <w:szCs w:val="20"/>
        </w:rPr>
      </w:pPr>
      <w:r>
        <w:t>Date To (दिनांक पर्यंत): {{ incidentDateTo }}</w:t>
      </w:r>
    </w:p>
    <w:p w14:paraId="7FC12BC0" w14:textId="77777777" w:rsidR="00AD007D" w:rsidRDefault="00AD007D">
      <w:pPr>
        <w:divId w:val="197162675"/>
        <w:rPr>
          <w:rFonts w:ascii="Arial" w:eastAsia="Times New Roman" w:hAnsi="Arial" w:cs="Arial"/>
          <w:b/>
          <w:bCs/>
          <w:sz w:val="20"/>
          <w:szCs w:val="20"/>
        </w:rPr>
      </w:pPr>
    </w:p>
    <w:p w14:paraId="31AA7A9B" w14:textId="77777777" w:rsidR="00DD7BA9" w:rsidRDefault="00DD7BA9">
      <w:pPr>
        <w:divId w:val="16648740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Time Period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कालावधी):</w:t>
      </w:r>
    </w:p>
    <w:p w14:paraId="742E4E2B" w14:textId="77777777" w:rsidR="00DD7BA9" w:rsidRDefault="00DD7BA9">
      <w:pPr>
        <w:divId w:val="296181251"/>
        <w:rPr>
          <w:rFonts w:ascii="Arial" w:eastAsia="Times New Roman" w:hAnsi="Arial" w:cs="Mangal"/>
          <w:b/>
          <w:bCs/>
          <w:sz w:val="20"/>
          <w:szCs w:val="20"/>
        </w:rPr>
      </w:pPr>
      <w:r>
        <w:t>Time From (वेळेपासून): {{ incidentTimeFrom }}</w:t>
      </w:r>
    </w:p>
    <w:p w14:paraId="2DA0EF68" w14:textId="77777777" w:rsidR="00AD007D" w:rsidRDefault="00AD007D">
      <w:pPr>
        <w:divId w:val="296181251"/>
        <w:rPr>
          <w:rFonts w:ascii="Arial" w:eastAsia="Times New Roman" w:hAnsi="Arial" w:cs="Arial"/>
          <w:b/>
          <w:bCs/>
          <w:sz w:val="20"/>
          <w:szCs w:val="20"/>
        </w:rPr>
      </w:pPr>
    </w:p>
    <w:p w14:paraId="2F79BADD" w14:textId="77777777" w:rsidR="00DD7BA9" w:rsidRDefault="00DD7BA9">
      <w:pPr>
        <w:divId w:val="984622785"/>
        <w:rPr>
          <w:rFonts w:ascii="Arial" w:eastAsia="Times New Roman" w:hAnsi="Arial" w:cs="Arial"/>
          <w:b/>
          <w:bCs/>
          <w:sz w:val="20"/>
          <w:szCs w:val="20"/>
        </w:rPr>
      </w:pPr>
      <w:r>
        <w:t>Time To (वेळेपर्यंत): {{ incidentTimeTo }}</w:t>
      </w:r>
    </w:p>
    <w:p w14:paraId="6B5D4BAE" w14:textId="77777777" w:rsidR="00AD007D" w:rsidRDefault="00AD007D">
      <w:pPr>
        <w:shd w:val="clear" w:color="auto" w:fill="F2F2F2"/>
        <w:spacing w:before="150" w:after="75"/>
        <w:ind w:left="300" w:right="300"/>
        <w:divId w:val="1694378312"/>
        <w:rPr>
          <w:rFonts w:ascii="Arial" w:eastAsia="Times New Roman" w:hAnsi="Arial" w:cs="Arial"/>
          <w:b/>
          <w:bCs/>
          <w:sz w:val="20"/>
          <w:szCs w:val="20"/>
        </w:rPr>
        <w:sectPr w:rsidR="00AD007D" w:rsidSect="00AD007D">
          <w:type w:val="continuous"/>
          <w:pgSz w:w="11906" w:h="16838"/>
          <w:pgMar w:top="1440" w:right="1440" w:bottom="1440" w:left="1440" w:header="720" w:footer="720" w:gutter="0"/>
          <w:cols w:num="3" w:space="0"/>
          <w:docGrid w:linePitch="360"/>
        </w:sectPr>
      </w:pPr>
    </w:p>
    <w:p w14:paraId="6C0271D8" w14:textId="77777777" w:rsidR="00DD7BA9" w:rsidRDefault="00DD7BA9">
      <w:pPr>
        <w:shd w:val="clear" w:color="auto" w:fill="F2F2F2"/>
        <w:divId w:val="1694378312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Information received at P.S.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पोलीस ठाण्यावर माहिती मिळाल्याचा):</w:t>
      </w:r>
    </w:p>
    <w:p w14:paraId="120D2A6C" w14:textId="77777777" w:rsidR="00AD007D" w:rsidRDefault="00AD007D">
      <w:pPr>
        <w:ind w:left="300" w:right="300"/>
        <w:divId w:val="1424913231"/>
        <w:rPr>
          <w:rFonts w:ascii="Arial" w:eastAsia="Times New Roman" w:hAnsi="Arial" w:cs="Arial"/>
          <w:b/>
          <w:bCs/>
          <w:sz w:val="20"/>
          <w:szCs w:val="20"/>
        </w:rPr>
        <w:sectPr w:rsidR="00AD007D" w:rsidSect="00AD007D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4D66933" w14:textId="77777777" w:rsidR="00DD7BA9" w:rsidRDefault="00DD7BA9">
      <w:pPr>
        <w:divId w:val="142491323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Date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दिनांक):</w:t>
      </w:r>
    </w:p>
    <w:p w14:paraId="208E9B93" w14:textId="77777777" w:rsidR="00DD7BA9" w:rsidRDefault="00DD7BA9">
      <w:pPr>
        <w:divId w:val="1515269375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Time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वेळ):</w:t>
      </w:r>
    </w:p>
    <w:p w14:paraId="1E212935" w14:textId="77777777" w:rsidR="00AD007D" w:rsidRDefault="00AD007D">
      <w:pPr>
        <w:shd w:val="clear" w:color="auto" w:fill="F2F2F2"/>
        <w:spacing w:before="150" w:after="75"/>
        <w:ind w:left="300" w:right="300"/>
        <w:divId w:val="1845629823"/>
        <w:rPr>
          <w:rFonts w:ascii="Arial" w:eastAsia="Times New Roman" w:hAnsi="Arial" w:cs="Arial"/>
          <w:b/>
          <w:bCs/>
          <w:sz w:val="20"/>
          <w:szCs w:val="20"/>
        </w:rPr>
        <w:sectPr w:rsidR="00AD007D" w:rsidSect="00AD007D">
          <w:type w:val="continuous"/>
          <w:pgSz w:w="11906" w:h="16838"/>
          <w:pgMar w:top="1440" w:right="1440" w:bottom="1440" w:left="1440" w:header="720" w:footer="720" w:gutter="0"/>
          <w:cols w:num="2" w:space="0"/>
          <w:docGrid w:linePitch="360"/>
        </w:sectPr>
      </w:pPr>
    </w:p>
    <w:p w14:paraId="19F32C46" w14:textId="77777777" w:rsidR="00DD7BA9" w:rsidRDefault="00DD7BA9">
      <w:pPr>
        <w:shd w:val="clear" w:color="auto" w:fill="F2F2F2"/>
        <w:divId w:val="1845629823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General Diary Reference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ठाणे दैनंदिनी संदर्भ):</w:t>
      </w:r>
    </w:p>
    <w:p w14:paraId="7936A407" w14:textId="77777777" w:rsidR="00AD007D" w:rsidRDefault="00AD007D">
      <w:pPr>
        <w:ind w:left="300" w:right="300"/>
        <w:divId w:val="1781215696"/>
        <w:rPr>
          <w:rFonts w:ascii="Arial" w:eastAsia="Times New Roman" w:hAnsi="Arial" w:cs="Arial"/>
          <w:b/>
          <w:bCs/>
          <w:sz w:val="20"/>
          <w:szCs w:val="20"/>
        </w:rPr>
        <w:sectPr w:rsidR="00AD007D" w:rsidSect="00AD007D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0F6330D" w14:textId="77777777" w:rsidR="00DD7BA9" w:rsidRDefault="00DD7BA9">
      <w:pPr>
        <w:divId w:val="1781215696"/>
        <w:rPr>
          <w:rFonts w:ascii="Arial" w:eastAsia="Times New Roman" w:hAnsi="Arial" w:cs="Mang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Date and Time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दिनांक आणि वेळ):</w:t>
      </w:r>
    </w:p>
    <w:p w14:paraId="1E9DDB4C" w14:textId="77777777" w:rsidR="00AD007D" w:rsidRDefault="00AD007D">
      <w:pPr>
        <w:divId w:val="1781215696"/>
        <w:rPr>
          <w:rFonts w:ascii="Arial" w:eastAsia="Times New Roman" w:hAnsi="Arial" w:cs="Arial"/>
          <w:b/>
          <w:bCs/>
          <w:sz w:val="20"/>
          <w:szCs w:val="20"/>
        </w:rPr>
      </w:pPr>
    </w:p>
    <w:p w14:paraId="2011475A" w14:textId="77777777" w:rsidR="00DD7BA9" w:rsidRDefault="00DD7BA9">
      <w:pPr>
        <w:divId w:val="49985670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Entry No.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नोंद क्र.):</w:t>
      </w:r>
    </w:p>
    <w:p w14:paraId="403F8F36" w14:textId="77777777" w:rsidR="00AD007D" w:rsidRDefault="00AD007D">
      <w:pPr>
        <w:shd w:val="clear" w:color="auto" w:fill="F2F2F2"/>
        <w:spacing w:before="150" w:after="75"/>
        <w:ind w:left="300" w:right="300"/>
        <w:divId w:val="1541242386"/>
        <w:rPr>
          <w:rFonts w:ascii="Arial" w:eastAsia="Times New Roman" w:hAnsi="Arial" w:cs="Arial"/>
          <w:b/>
          <w:bCs/>
          <w:sz w:val="20"/>
          <w:szCs w:val="20"/>
        </w:rPr>
        <w:sectPr w:rsidR="00AD007D" w:rsidSect="00AD007D">
          <w:type w:val="continuous"/>
          <w:pgSz w:w="11906" w:h="16838"/>
          <w:pgMar w:top="1440" w:right="1440" w:bottom="1440" w:left="1440" w:header="720" w:footer="720" w:gutter="0"/>
          <w:cols w:num="2" w:space="0"/>
          <w:docGrid w:linePitch="360"/>
        </w:sectPr>
      </w:pPr>
    </w:p>
    <w:p w14:paraId="51EB0210" w14:textId="77777777" w:rsidR="00DD7BA9" w:rsidRDefault="00DD7BA9">
      <w:pPr>
        <w:shd w:val="clear" w:color="auto" w:fill="F2F2F2"/>
        <w:divId w:val="1541242386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4. Type of Information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माहितीचा प्रकार):</w:t>
      </w:r>
    </w:p>
    <w:p w14:paraId="3FBB0CC2" w14:textId="77777777" w:rsidR="00DD7BA9" w:rsidRDefault="00DD7BA9">
      <w:pPr>
        <w:shd w:val="clear" w:color="auto" w:fill="F2F2F2"/>
        <w:divId w:val="935795432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5. Place of Occurrence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घटनास्थळ):</w:t>
      </w:r>
    </w:p>
    <w:p w14:paraId="2D78F45B" w14:textId="0B5CC441" w:rsidR="004F4AB4" w:rsidRPr="004F4AB4" w:rsidRDefault="00DD7BA9">
      <w:pPr>
        <w:divId w:val="1343703285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(a) Direction and distance from P.S.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 xml:space="preserve">पोलिस ठाण्या पासून दिशा </w:t>
      </w:r>
      <w:r w:rsidR="004F4AB4">
        <w:rPr>
          <w:rFonts w:ascii="Arial" w:eastAsia="Times New Roman" w:hAnsi="Arial" w:cs="Mangal"/>
          <w:b/>
          <w:bCs/>
          <w:sz w:val="20"/>
          <w:szCs w:val="20"/>
        </w:rPr>
        <w:t xml:space="preserve">             </w:t>
      </w:r>
      <w:r w:rsidR="004F4AB4">
        <w:rPr>
          <w:rFonts w:ascii="Arial" w:eastAsia="Times New Roman" w:hAnsi="Arial" w:cs="Arial"/>
          <w:b/>
          <w:bCs/>
          <w:sz w:val="20"/>
          <w:szCs w:val="20"/>
        </w:rPr>
        <w:t>Beat No. (</w:t>
      </w:r>
      <w:r w:rsidR="004F4AB4">
        <w:rPr>
          <w:rFonts w:ascii="Arial" w:eastAsia="Times New Roman" w:hAnsi="Arial" w:cs="Mangal"/>
          <w:b/>
          <w:bCs/>
          <w:sz w:val="20"/>
          <w:szCs w:val="20"/>
          <w:cs/>
        </w:rPr>
        <w:t>बिट क्र.):</w:t>
      </w:r>
    </w:p>
    <w:p w14:paraId="05E54C5E" w14:textId="2AC04738" w:rsidR="00DD7BA9" w:rsidRDefault="00DD7BA9">
      <w:pPr>
        <w:divId w:val="1343703285"/>
        <w:rPr>
          <w:rFonts w:ascii="Arial" w:eastAsia="Times New Roman" w:hAnsi="Arial" w:cs="Mangal"/>
          <w:b/>
          <w:bCs/>
          <w:sz w:val="20"/>
          <w:szCs w:val="20"/>
        </w:rPr>
      </w:pPr>
      <w:r>
        <w:rPr>
          <w:rFonts w:ascii="Arial" w:eastAsia="Times New Roman" w:hAnsi="Arial" w:cs="Mangal"/>
          <w:b/>
          <w:bCs/>
          <w:sz w:val="20"/>
          <w:szCs w:val="20"/>
          <w:cs/>
        </w:rPr>
        <w:t>आणि अंतर):</w:t>
      </w:r>
    </w:p>
    <w:p w14:paraId="48AF561D" w14:textId="77777777" w:rsidR="00DD7BA9" w:rsidRDefault="00DD7BA9">
      <w:pPr>
        <w:divId w:val="1068764591"/>
        <w:rPr>
          <w:rFonts w:ascii="Arial" w:eastAsia="Times New Roman" w:hAnsi="Arial" w:cs="Arial"/>
          <w:b/>
          <w:bCs/>
          <w:sz w:val="20"/>
          <w:szCs w:val="20"/>
        </w:rPr>
      </w:pPr>
      <w:r>
        <w:t>(b) Address (पत्ता): {{ occurrenceAddress }}</w:t>
      </w:r>
    </w:p>
    <w:p w14:paraId="2D02D822" w14:textId="77777777" w:rsidR="00DD7BA9" w:rsidRDefault="00DD7BA9">
      <w:pPr>
        <w:divId w:val="1452016038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(c) In case, outside the limit of this Police Station, then Name of P.S.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पोलीस ठाण्याच्या हद्दी बाहेर असल्यास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, 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पोलीस ठाण्याचे नाव):</w:t>
      </w:r>
    </w:p>
    <w:p w14:paraId="612A5DC0" w14:textId="77777777" w:rsidR="00DD7BA9" w:rsidRDefault="00DD7BA9">
      <w:pPr>
        <w:divId w:val="1289320230"/>
        <w:rPr>
          <w:rFonts w:ascii="Arial" w:eastAsia="Times New Roman" w:hAnsi="Arial" w:cs="Mang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District (State)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जिल्हा (राज्य)):</w:t>
      </w:r>
    </w:p>
    <w:p w14:paraId="6D83FE22" w14:textId="77777777" w:rsidR="004F4AB4" w:rsidRDefault="004F4AB4">
      <w:pPr>
        <w:divId w:val="1289320230"/>
        <w:rPr>
          <w:rFonts w:ascii="Arial" w:eastAsia="Times New Roman" w:hAnsi="Arial" w:cs="Mangal"/>
          <w:b/>
          <w:bCs/>
          <w:sz w:val="20"/>
          <w:szCs w:val="20"/>
        </w:rPr>
      </w:pPr>
    </w:p>
    <w:p w14:paraId="1147EC7B" w14:textId="77777777" w:rsidR="004F4AB4" w:rsidRDefault="004F4AB4">
      <w:pPr>
        <w:divId w:val="1289320230"/>
        <w:rPr>
          <w:rFonts w:ascii="Arial" w:eastAsia="Times New Roman" w:hAnsi="Arial" w:cs="Mangal"/>
          <w:b/>
          <w:bCs/>
          <w:sz w:val="20"/>
          <w:szCs w:val="20"/>
        </w:rPr>
      </w:pPr>
    </w:p>
    <w:p w14:paraId="553384C5" w14:textId="77777777" w:rsidR="004F4AB4" w:rsidRDefault="004F4AB4">
      <w:pPr>
        <w:divId w:val="1289320230"/>
        <w:rPr>
          <w:rFonts w:ascii="Arial" w:eastAsia="Times New Roman" w:hAnsi="Arial" w:cs="Mangal"/>
          <w:b/>
          <w:bCs/>
          <w:sz w:val="20"/>
          <w:szCs w:val="20"/>
        </w:rPr>
      </w:pPr>
    </w:p>
    <w:p w14:paraId="2EC93FB6" w14:textId="77777777" w:rsidR="004F4AB4" w:rsidRDefault="004F4AB4">
      <w:pPr>
        <w:divId w:val="1289320230"/>
        <w:rPr>
          <w:rFonts w:ascii="Arial" w:eastAsia="Times New Roman" w:hAnsi="Arial" w:cs="Arial"/>
          <w:b/>
          <w:bCs/>
          <w:sz w:val="20"/>
          <w:szCs w:val="20"/>
        </w:rPr>
      </w:pPr>
    </w:p>
    <w:p w14:paraId="315B80F1" w14:textId="77777777" w:rsidR="00DD7BA9" w:rsidRDefault="00DD7BA9">
      <w:pPr>
        <w:shd w:val="clear" w:color="auto" w:fill="F2F2F2"/>
        <w:divId w:val="1007754229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lastRenderedPageBreak/>
        <w:t>6. Complainant / Informant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तक्रारदार / माहिती देणारा):</w:t>
      </w:r>
    </w:p>
    <w:p w14:paraId="1E6E7080" w14:textId="77777777" w:rsidR="00DD7BA9" w:rsidRDefault="00DD7BA9">
      <w:pPr>
        <w:divId w:val="95827849"/>
        <w:rPr>
          <w:rFonts w:ascii="Arial" w:eastAsia="Times New Roman" w:hAnsi="Arial" w:cs="Arial"/>
          <w:b/>
          <w:bCs/>
          <w:sz w:val="20"/>
          <w:szCs w:val="20"/>
        </w:rPr>
      </w:pPr>
      <w:r>
        <w:t>(a) Name (नाव): {{ complainantName }}</w:t>
      </w:r>
    </w:p>
    <w:p w14:paraId="0DDE94E7" w14:textId="77777777" w:rsidR="00DD7BA9" w:rsidRDefault="00DD7BA9">
      <w:pPr>
        <w:divId w:val="1651254401"/>
        <w:rPr>
          <w:rFonts w:ascii="Arial" w:eastAsia="Times New Roman" w:hAnsi="Arial" w:cs="Arial"/>
          <w:b/>
          <w:bCs/>
          <w:sz w:val="20"/>
          <w:szCs w:val="20"/>
        </w:rPr>
      </w:pPr>
      <w:r>
        <w:t>(b) Father's/Husband's Name (वडिलांचे/पतीचे नाव): {{ complainantFatherName }}</w:t>
      </w:r>
    </w:p>
    <w:p w14:paraId="4A7FFC85" w14:textId="77777777" w:rsidR="004F4AB4" w:rsidRDefault="004F4AB4">
      <w:pPr>
        <w:spacing w:after="75"/>
        <w:ind w:left="300" w:right="300"/>
        <w:divId w:val="1354302219"/>
        <w:rPr>
          <w:rFonts w:ascii="Arial" w:eastAsia="Times New Roman" w:hAnsi="Arial" w:cs="Arial"/>
          <w:b/>
          <w:bCs/>
          <w:sz w:val="20"/>
          <w:szCs w:val="20"/>
        </w:rPr>
        <w:sectPr w:rsidR="004F4AB4" w:rsidSect="00AD007D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F031073" w14:textId="77777777" w:rsidR="00DD7BA9" w:rsidRDefault="00DD7BA9">
      <w:pPr>
        <w:divId w:val="1354302219"/>
        <w:rPr>
          <w:rFonts w:ascii="Arial" w:eastAsia="Times New Roman" w:hAnsi="Arial" w:cs="Mangal"/>
          <w:b/>
          <w:bCs/>
          <w:sz w:val="20"/>
          <w:szCs w:val="20"/>
        </w:rPr>
      </w:pPr>
      <w:r>
        <w:t>(c) Date/Year of Birth (जन्मतारीख / वर्ष): {{ complainantDOB }}</w:t>
      </w:r>
    </w:p>
    <w:p w14:paraId="60182965" w14:textId="77777777" w:rsidR="004F4AB4" w:rsidRDefault="004F4AB4">
      <w:pPr>
        <w:divId w:val="1354302219"/>
        <w:rPr>
          <w:rFonts w:ascii="Arial" w:eastAsia="Times New Roman" w:hAnsi="Arial" w:cs="Arial"/>
          <w:b/>
          <w:bCs/>
          <w:sz w:val="20"/>
          <w:szCs w:val="20"/>
        </w:rPr>
      </w:pPr>
    </w:p>
    <w:p w14:paraId="239ADDE7" w14:textId="77777777" w:rsidR="00DD7BA9" w:rsidRDefault="00DD7BA9">
      <w:pPr>
        <w:divId w:val="892347437"/>
        <w:rPr>
          <w:rFonts w:ascii="Arial" w:eastAsia="Times New Roman" w:hAnsi="Arial" w:cs="Arial"/>
          <w:b/>
          <w:bCs/>
          <w:sz w:val="20"/>
          <w:szCs w:val="20"/>
        </w:rPr>
      </w:pPr>
      <w:r>
        <w:t>(d) Nationality (राष्ट्रीयत्व): {{ complainantNationality }}</w:t>
      </w:r>
    </w:p>
    <w:p w14:paraId="2B076278" w14:textId="77777777" w:rsidR="004F4AB4" w:rsidRDefault="004F4AB4">
      <w:pPr>
        <w:spacing w:after="75"/>
        <w:ind w:left="300" w:right="300"/>
        <w:divId w:val="1015309130"/>
        <w:rPr>
          <w:rFonts w:ascii="Arial" w:eastAsia="Times New Roman" w:hAnsi="Arial" w:cs="Arial"/>
          <w:b/>
          <w:bCs/>
          <w:sz w:val="20"/>
          <w:szCs w:val="20"/>
        </w:rPr>
        <w:sectPr w:rsidR="004F4AB4" w:rsidSect="004F4AB4">
          <w:type w:val="continuous"/>
          <w:pgSz w:w="11906" w:h="16838"/>
          <w:pgMar w:top="1440" w:right="1440" w:bottom="1440" w:left="1440" w:header="720" w:footer="720" w:gutter="0"/>
          <w:cols w:num="2" w:space="0"/>
          <w:docGrid w:linePitch="360"/>
        </w:sectPr>
      </w:pPr>
    </w:p>
    <w:p w14:paraId="073F9D65" w14:textId="77777777" w:rsidR="00DD7BA9" w:rsidRDefault="00DD7BA9">
      <w:pPr>
        <w:divId w:val="101530913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(e) UID No.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यु.आय.डी. क्र.):</w:t>
      </w:r>
    </w:p>
    <w:p w14:paraId="2E85E131" w14:textId="77777777" w:rsidR="00DD7BA9" w:rsidRDefault="00DD7BA9">
      <w:pPr>
        <w:divId w:val="984044395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(f) Passport No.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पासपोर्ट क्र.):</w:t>
      </w:r>
    </w:p>
    <w:p w14:paraId="2C35AFAF" w14:textId="1E6796E5" w:rsidR="00DD7BA9" w:rsidRDefault="00DD7BA9" w:rsidP="004F4AB4">
      <w:pPr>
        <w:divId w:val="1694456969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Date of Issue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दिल्याची तारीख):</w:t>
      </w:r>
      <w:r w:rsidR="004F4AB4">
        <w:rPr>
          <w:rFonts w:ascii="Arial" w:eastAsia="Times New Roman" w:hAnsi="Arial" w:cs="Arial"/>
          <w:b/>
          <w:bCs/>
          <w:sz w:val="20"/>
          <w:szCs w:val="20"/>
        </w:rPr>
        <w:t xml:space="preserve">                                     </w:t>
      </w:r>
      <w:r>
        <w:rPr>
          <w:rFonts w:ascii="Arial" w:eastAsia="Times New Roman" w:hAnsi="Arial" w:cs="Arial"/>
          <w:b/>
          <w:bCs/>
          <w:sz w:val="20"/>
          <w:szCs w:val="20"/>
        </w:rPr>
        <w:t>Place of Issue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दिल्याचे ठिकाण):</w:t>
      </w:r>
    </w:p>
    <w:p w14:paraId="22A1A4EB" w14:textId="0DF7D434" w:rsidR="00DD7BA9" w:rsidRDefault="00DD7BA9">
      <w:pPr>
        <w:shd w:val="clear" w:color="auto" w:fill="F2F2F2"/>
        <w:divId w:val="2129397796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(g) ID Details (Ration Card, Voter ID Card, Passport, UID No., Driving License, PAN):</w:t>
      </w:r>
      <w:r w:rsidR="004F4AB4">
        <w:rPr>
          <w:rFonts w:ascii="Arial" w:eastAsia="Times New Roman" w:hAnsi="Arial" w:cs="Arial"/>
          <w:b/>
          <w:bCs/>
          <w:sz w:val="20"/>
          <w:szCs w:val="20"/>
        </w:rPr>
        <w:t xml:space="preserve">                      </w:t>
      </w:r>
    </w:p>
    <w:tbl>
      <w:tblPr>
        <w:tblW w:w="4732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35"/>
        <w:gridCol w:w="3359"/>
        <w:gridCol w:w="3533"/>
      </w:tblGrid>
      <w:tr w:rsidR="00000000" w14:paraId="5DF0FDDB" w14:textId="77777777" w:rsidTr="004F4AB4">
        <w:trPr>
          <w:divId w:val="306131321"/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2E4084C4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S.No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अ.क्र.)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7C323249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 Type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ओळखपत्राचा प्रकार)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2CC0079E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 Number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ओळखपत्र क्रमांक)</w:t>
            </w:r>
          </w:p>
        </w:tc>
      </w:tr>
      <w:tr w:rsidR="00000000" w14:paraId="63B5F4A2" w14:textId="77777777" w:rsidTr="004F4AB4">
        <w:trPr>
          <w:divId w:val="306131321"/>
          <w:trHeight w:val="3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7A303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56582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407A3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676C91C" w14:textId="77777777" w:rsidR="00DD7BA9" w:rsidRDefault="00DD7BA9">
      <w:pPr>
        <w:divId w:val="897589799"/>
        <w:rPr>
          <w:rFonts w:ascii="Arial" w:eastAsia="Times New Roman" w:hAnsi="Arial" w:cs="Arial"/>
          <w:b/>
          <w:bCs/>
          <w:sz w:val="20"/>
          <w:szCs w:val="20"/>
        </w:rPr>
      </w:pPr>
      <w:r>
        <w:t>(h) Occupation (व्यवसाय): {{ complainantOccupation }}</w:t>
      </w:r>
    </w:p>
    <w:p w14:paraId="260E2458" w14:textId="77777777" w:rsidR="00DD7BA9" w:rsidRDefault="00DD7BA9">
      <w:pPr>
        <w:shd w:val="clear" w:color="auto" w:fill="F2F2F2"/>
        <w:divId w:val="135515707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</w:rPr>
        <w:t>i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</w:rPr>
        <w:t>) Address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पत्ता):</w:t>
      </w:r>
    </w:p>
    <w:tbl>
      <w:tblPr>
        <w:tblW w:w="4732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6"/>
        <w:gridCol w:w="4092"/>
        <w:gridCol w:w="2349"/>
      </w:tblGrid>
      <w:tr w:rsidR="00000000" w14:paraId="72A1747F" w14:textId="77777777" w:rsidTr="004F4AB4">
        <w:trPr>
          <w:divId w:val="306131321"/>
          <w:trHeight w:val="4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07951066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S.No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अ.क्र.)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7CA2D704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Address Type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पत्ता प्रकार)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0E1FBCFA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Address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पत्ता)</w:t>
            </w:r>
          </w:p>
        </w:tc>
      </w:tr>
      <w:tr w:rsidR="00000000" w14:paraId="79B719D1" w14:textId="77777777" w:rsidTr="004F4AB4">
        <w:trPr>
          <w:divId w:val="306131321"/>
          <w:trHeight w:val="4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F1663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A9D51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Mangal"/>
                <w:sz w:val="20"/>
                <w:szCs w:val="20"/>
                <w:cs/>
              </w:rPr>
              <w:t>वर्तमान पत्ता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225F5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14:paraId="421AB69A" w14:textId="77777777" w:rsidTr="004F4AB4">
        <w:trPr>
          <w:divId w:val="306131321"/>
          <w:trHeight w:val="4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663D6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0B46C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Mangal"/>
                <w:sz w:val="20"/>
                <w:szCs w:val="20"/>
                <w:cs/>
              </w:rPr>
              <w:t>स्थायी पत्ता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68F77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3C46FE14" w14:textId="77777777" w:rsidR="004F4AB4" w:rsidRDefault="00DD7BA9">
      <w:pPr>
        <w:ind w:left="300" w:right="300"/>
        <w:divId w:val="656957146"/>
        <w:rPr>
          <w:rFonts w:ascii="Arial" w:eastAsia="Times New Roman" w:hAnsi="Arial" w:cs="Arial"/>
          <w:b/>
          <w:bCs/>
          <w:sz w:val="20"/>
          <w:szCs w:val="20"/>
        </w:rPr>
        <w:sectPr w:rsidR="004F4AB4" w:rsidSect="00AD007D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(j) </w:t>
      </w:r>
    </w:p>
    <w:p w14:paraId="15DBFAC7" w14:textId="77777777" w:rsidR="00DD7BA9" w:rsidRDefault="00DD7BA9">
      <w:pPr>
        <w:divId w:val="656957146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Phone number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फोन नं.):</w:t>
      </w:r>
    </w:p>
    <w:p w14:paraId="33306D0D" w14:textId="77777777" w:rsidR="00DD7BA9" w:rsidRDefault="00DD7BA9">
      <w:pPr>
        <w:divId w:val="2063945004"/>
        <w:rPr>
          <w:rFonts w:ascii="Arial" w:eastAsia="Times New Roman" w:hAnsi="Arial" w:cs="Arial"/>
          <w:b/>
          <w:bCs/>
          <w:sz w:val="20"/>
          <w:szCs w:val="20"/>
        </w:rPr>
      </w:pPr>
      <w:r>
        <w:t>Mobile (मोबाईल क्र.): {{ complainantMobile }}</w:t>
      </w:r>
    </w:p>
    <w:p w14:paraId="0A8E0A47" w14:textId="77777777" w:rsidR="004F4AB4" w:rsidRDefault="004F4AB4">
      <w:pPr>
        <w:shd w:val="clear" w:color="auto" w:fill="F2F2F2"/>
        <w:spacing w:before="150" w:after="300"/>
        <w:ind w:left="300" w:right="300"/>
        <w:divId w:val="1184324441"/>
        <w:rPr>
          <w:rFonts w:ascii="Arial" w:eastAsia="Times New Roman" w:hAnsi="Arial" w:cs="Arial"/>
          <w:b/>
          <w:bCs/>
          <w:sz w:val="20"/>
          <w:szCs w:val="20"/>
        </w:rPr>
        <w:sectPr w:rsidR="004F4AB4" w:rsidSect="004F4AB4">
          <w:type w:val="continuous"/>
          <w:pgSz w:w="11906" w:h="16838"/>
          <w:pgMar w:top="1440" w:right="1440" w:bottom="1440" w:left="1440" w:header="720" w:footer="720" w:gutter="0"/>
          <w:cols w:num="2" w:space="0"/>
          <w:docGrid w:linePitch="360"/>
        </w:sectPr>
      </w:pPr>
    </w:p>
    <w:p w14:paraId="65A2D6C2" w14:textId="3315B029" w:rsidR="004F4AB4" w:rsidRDefault="00DD7BA9" w:rsidP="004F4AB4">
      <w:pPr>
        <w:shd w:val="clear" w:color="auto" w:fill="F2F2F2"/>
        <w:divId w:val="118432444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7. Details of known / suspected / unknown accused with full particulars:</w:t>
      </w:r>
    </w:p>
    <w:p w14:paraId="317856F2" w14:textId="4BBCE613" w:rsidR="004F4AB4" w:rsidRDefault="004F4AB4" w:rsidP="004F4AB4">
      <w:pPr>
        <w:divId w:val="118432444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Accused More Than (</w:t>
      </w:r>
      <w:r>
        <w:rPr>
          <w:rFonts w:ascii="Arial" w:eastAsia="Times New Roman" w:hAnsi="Arial" w:cs="Mangal"/>
          <w:b/>
          <w:bCs/>
          <w:sz w:val="20"/>
          <w:szCs w:val="20"/>
          <w:cs/>
        </w:rPr>
        <w:t>अज्ञात आरोपी एका पेक्षा जास्त असतील तर संख्या)</w:t>
      </w:r>
      <w:r>
        <w:rPr>
          <w:rFonts w:ascii="Arial" w:eastAsia="Times New Roman" w:hAnsi="Arial" w:cs="Mangal"/>
          <w:b/>
          <w:bCs/>
          <w:sz w:val="20"/>
          <w:szCs w:val="20"/>
        </w:rPr>
        <w:t>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65"/>
        <w:gridCol w:w="1088"/>
        <w:gridCol w:w="1287"/>
        <w:gridCol w:w="2884"/>
        <w:gridCol w:w="2586"/>
      </w:tblGrid>
      <w:tr w:rsidR="00000000" w14:paraId="2CE101BB" w14:textId="77777777">
        <w:trPr>
          <w:divId w:val="3061313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2AE607F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S.No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अ.क्र.)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56B8D408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नाव)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0BAB2654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Alias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उर्फनाव)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3FEA1BD0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Relative's Name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नातेवाईकाचे नाव)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339D65A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Present Address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वर्तमान पत्ता)</w:t>
            </w:r>
          </w:p>
        </w:tc>
      </w:tr>
      <w:tr w:rsidR="00000000" w14:paraId="1851F2DC" w14:textId="77777777">
        <w:trPr>
          <w:divId w:val="3061313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C1DE7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3FEE3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60762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607EF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AFA51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A32A369" w14:textId="77777777" w:rsidR="00DD7BA9" w:rsidRDefault="00DD7BA9">
      <w:pPr>
        <w:shd w:val="clear" w:color="auto" w:fill="F2F2F2"/>
        <w:divId w:val="385876803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8. Reasons for delay in reporting by the complainant / informant:</w:t>
      </w:r>
    </w:p>
    <w:p w14:paraId="33B3EB68" w14:textId="77777777" w:rsidR="00DD7BA9" w:rsidRDefault="00DD7BA9">
      <w:pPr>
        <w:shd w:val="clear" w:color="auto" w:fill="F2F2F2"/>
        <w:divId w:val="92938689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9. Particulars of properties of interest: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28"/>
        <w:gridCol w:w="2256"/>
        <w:gridCol w:w="2095"/>
        <w:gridCol w:w="1673"/>
        <w:gridCol w:w="1958"/>
      </w:tblGrid>
      <w:tr w:rsidR="00000000" w14:paraId="2D505F7F" w14:textId="77777777">
        <w:trPr>
          <w:divId w:val="3061313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85ABCB7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S.No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अ.क्र.)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C067A57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Property Category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मालमत्ता वर्ग)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4F904ED8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Property Type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मालमत्ता प्रकार)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E2D9C64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विवरण)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6D5A60E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Value (In Rs/-) 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मूल्य (रु. मध्ये)</w:t>
            </w:r>
          </w:p>
        </w:tc>
      </w:tr>
      <w:tr w:rsidR="00000000" w14:paraId="7F2FE880" w14:textId="77777777">
        <w:trPr>
          <w:divId w:val="3061313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C6100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24358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E7B08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2C9AF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00801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BF7640B" w14:textId="77777777" w:rsidR="00DD7BA9" w:rsidRDefault="00DD7BA9">
      <w:pPr>
        <w:shd w:val="clear" w:color="auto" w:fill="F2F2F2"/>
        <w:divId w:val="1971979522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10. Total value of property (In Rs/-):</w:t>
      </w:r>
    </w:p>
    <w:p w14:paraId="0CC5E96B" w14:textId="77777777" w:rsidR="00DD7BA9" w:rsidRDefault="00DD7BA9">
      <w:pPr>
        <w:shd w:val="clear" w:color="auto" w:fill="F2F2F2"/>
        <w:divId w:val="38248777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lastRenderedPageBreak/>
        <w:t>11. Inquest Report / U.D. case No., if any: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85"/>
        <w:gridCol w:w="6125"/>
      </w:tblGrid>
      <w:tr w:rsidR="00000000" w14:paraId="690C3311" w14:textId="77777777">
        <w:trPr>
          <w:divId w:val="3061313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F98653F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S.No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अ.क्र.)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3470DE48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UIDB Number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यु.आय.डी.बी.)</w:t>
            </w:r>
          </w:p>
        </w:tc>
      </w:tr>
      <w:tr w:rsidR="00000000" w14:paraId="7D2F0788" w14:textId="77777777">
        <w:trPr>
          <w:divId w:val="3061313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FF4E3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2568C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040E1F9" w14:textId="77777777" w:rsidR="00DD7BA9" w:rsidRDefault="00DD7BA9">
      <w:pPr>
        <w:shd w:val="clear" w:color="auto" w:fill="F2F2F2"/>
        <w:divId w:val="66659539"/>
        <w:rPr>
          <w:rFonts w:ascii="Arial" w:eastAsia="Times New Roman" w:hAnsi="Arial" w:cs="Arial"/>
          <w:b/>
          <w:bCs/>
          <w:sz w:val="20"/>
          <w:szCs w:val="20"/>
        </w:rPr>
      </w:pPr>
      <w:r>
        <w:t>12. First Information contents: {{ incidentDescription }}</w:t>
      </w:r>
    </w:p>
    <w:p w14:paraId="2429C0C9" w14:textId="77777777" w:rsidR="00DD7BA9" w:rsidRDefault="00DD7BA9">
      <w:pPr>
        <w:shd w:val="clear" w:color="auto" w:fill="F2F2F2"/>
        <w:divId w:val="881555953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13. Action taken:</w:t>
      </w:r>
    </w:p>
    <w:p w14:paraId="70D5A2C1" w14:textId="77777777" w:rsidR="00DD7BA9" w:rsidRDefault="00DD7BA9">
      <w:pPr>
        <w:divId w:val="939608038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(1) Registered the case and took up the investigation:</w:t>
      </w:r>
    </w:p>
    <w:p w14:paraId="4ED1A7BF" w14:textId="77777777" w:rsidR="00DD7BA9" w:rsidRDefault="00DD7BA9">
      <w:pPr>
        <w:divId w:val="274334417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(2) Directed (Name of I.O.):</w:t>
      </w:r>
    </w:p>
    <w:p w14:paraId="5C1D17F0" w14:textId="77777777" w:rsidR="00DD7BA9" w:rsidRDefault="00DD7BA9">
      <w:pPr>
        <w:divId w:val="616640729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Rank:</w:t>
      </w:r>
    </w:p>
    <w:p w14:paraId="632C2BF3" w14:textId="77777777" w:rsidR="00DD7BA9" w:rsidRDefault="00DD7BA9">
      <w:pPr>
        <w:divId w:val="2080472023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No.:</w:t>
      </w:r>
    </w:p>
    <w:p w14:paraId="309EFA58" w14:textId="77777777" w:rsidR="00DD7BA9" w:rsidRDefault="00DD7BA9">
      <w:pPr>
        <w:divId w:val="587813826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to take up the Investigation</w:t>
      </w:r>
    </w:p>
    <w:p w14:paraId="5DF6DF7A" w14:textId="77777777" w:rsidR="00DD7BA9" w:rsidRDefault="00DD7BA9">
      <w:pPr>
        <w:divId w:val="573514604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(3) Refused investigation due to:</w:t>
      </w:r>
    </w:p>
    <w:p w14:paraId="62E83F88" w14:textId="77777777" w:rsidR="00DD7BA9" w:rsidRDefault="00DD7BA9">
      <w:pPr>
        <w:divId w:val="711878465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(4) Transferred to P.S.:</w:t>
      </w:r>
    </w:p>
    <w:p w14:paraId="02DA3A0C" w14:textId="77777777" w:rsidR="00DD7BA9" w:rsidRDefault="00DD7BA9">
      <w:pPr>
        <w:divId w:val="1440295364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District:</w:t>
      </w:r>
    </w:p>
    <w:p w14:paraId="08F19895" w14:textId="77777777" w:rsidR="00DD7BA9" w:rsidRDefault="00DD7BA9">
      <w:pPr>
        <w:divId w:val="1577397988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on point of jurisdiction</w:t>
      </w:r>
    </w:p>
    <w:p w14:paraId="377744C7" w14:textId="77777777" w:rsidR="00DD7BA9" w:rsidRDefault="00DD7BA9">
      <w:pPr>
        <w:divId w:val="81410979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F.I.R. read over to the complainant / informant, admitted to be correctly recorded and a copy given to the complainant /informant, free of cost.</w:t>
      </w:r>
    </w:p>
    <w:p w14:paraId="75965D0C" w14:textId="77777777" w:rsidR="00DD7BA9" w:rsidRDefault="00DD7BA9">
      <w:pPr>
        <w:divId w:val="1905336444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R.O.A.C.</w:t>
      </w:r>
    </w:p>
    <w:p w14:paraId="247C9351" w14:textId="77777777" w:rsidR="00DD7BA9" w:rsidRDefault="00DD7BA9">
      <w:pPr>
        <w:shd w:val="clear" w:color="auto" w:fill="F2F2F2"/>
        <w:divId w:val="1106461799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14. Signatures:</w:t>
      </w:r>
    </w:p>
    <w:p w14:paraId="5A2C4AF0" w14:textId="77777777" w:rsidR="00DD7BA9" w:rsidRDefault="00DD7BA9">
      <w:pPr>
        <w:jc w:val="center"/>
        <w:divId w:val="1007831322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Signature / Thumb impression</w:t>
      </w:r>
      <w:r>
        <w:rPr>
          <w:rFonts w:ascii="Arial" w:eastAsia="Times New Roman" w:hAnsi="Arial" w:cs="Arial"/>
          <w:sz w:val="20"/>
          <w:szCs w:val="20"/>
        </w:rPr>
        <w:br/>
        <w:t>of the complainant / informant</w:t>
      </w:r>
      <w:r>
        <w:rPr>
          <w:rFonts w:ascii="Arial" w:eastAsia="Times New Roman" w:hAnsi="Arial" w:cs="Arial"/>
          <w:sz w:val="20"/>
          <w:szCs w:val="20"/>
        </w:rPr>
        <w:br/>
        <w:t>(</w:t>
      </w:r>
      <w:r>
        <w:rPr>
          <w:rFonts w:ascii="Arial" w:eastAsia="Times New Roman" w:hAnsi="Arial" w:cs="Mangal"/>
          <w:sz w:val="20"/>
          <w:szCs w:val="20"/>
          <w:cs/>
        </w:rPr>
        <w:t>तक्रारदाराची/खबर देणा-याची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Mangal"/>
          <w:sz w:val="20"/>
          <w:szCs w:val="20"/>
          <w:cs/>
        </w:rPr>
        <w:t>सही/अंगठा)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7043C216" w14:textId="77777777" w:rsidR="00DD7BA9" w:rsidRDefault="00DD7BA9">
      <w:pPr>
        <w:jc w:val="center"/>
        <w:divId w:val="206996188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Signature of Officer in charge, Police Station</w:t>
      </w:r>
      <w:r>
        <w:rPr>
          <w:rFonts w:ascii="Arial" w:eastAsia="Times New Roman" w:hAnsi="Arial" w:cs="Arial"/>
          <w:sz w:val="20"/>
          <w:szCs w:val="20"/>
        </w:rPr>
        <w:br/>
        <w:t>(</w:t>
      </w:r>
      <w:r>
        <w:rPr>
          <w:rFonts w:ascii="Arial" w:eastAsia="Times New Roman" w:hAnsi="Arial" w:cs="Mangal"/>
          <w:sz w:val="20"/>
          <w:szCs w:val="20"/>
          <w:cs/>
        </w:rPr>
        <w:t>ठाणे प्रभारी अधिका-याची स्वाक्षरी)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  <w:t>Name (</w:t>
      </w:r>
      <w:r>
        <w:rPr>
          <w:rFonts w:ascii="Arial" w:eastAsia="Times New Roman" w:hAnsi="Arial" w:cs="Mangal"/>
          <w:sz w:val="20"/>
          <w:szCs w:val="20"/>
          <w:cs/>
        </w:rPr>
        <w:t xml:space="preserve">नाव): </w:t>
      </w:r>
      <w:r>
        <w:rPr>
          <w:rFonts w:ascii="Arial" w:eastAsia="Times New Roman" w:hAnsi="Arial" w:cs="Arial"/>
          <w:sz w:val="20"/>
          <w:szCs w:val="20"/>
        </w:rPr>
        <w:t>_______________________</w:t>
      </w:r>
      <w:r>
        <w:rPr>
          <w:rFonts w:ascii="Arial" w:eastAsia="Times New Roman" w:hAnsi="Arial" w:cs="Arial"/>
          <w:sz w:val="20"/>
          <w:szCs w:val="20"/>
        </w:rPr>
        <w:br/>
        <w:t>Rank (</w:t>
      </w:r>
      <w:r>
        <w:rPr>
          <w:rFonts w:ascii="Arial" w:eastAsia="Times New Roman" w:hAnsi="Arial" w:cs="Mangal"/>
          <w:sz w:val="20"/>
          <w:szCs w:val="20"/>
          <w:cs/>
        </w:rPr>
        <w:t xml:space="preserve">हुद्दा): </w:t>
      </w:r>
      <w:r>
        <w:rPr>
          <w:rFonts w:ascii="Arial" w:eastAsia="Times New Roman" w:hAnsi="Arial" w:cs="Arial"/>
          <w:sz w:val="20"/>
          <w:szCs w:val="20"/>
        </w:rPr>
        <w:t>_______________________</w:t>
      </w:r>
      <w:r>
        <w:rPr>
          <w:rFonts w:ascii="Arial" w:eastAsia="Times New Roman" w:hAnsi="Arial" w:cs="Arial"/>
          <w:sz w:val="20"/>
          <w:szCs w:val="20"/>
        </w:rPr>
        <w:br/>
        <w:t>No. (</w:t>
      </w:r>
      <w:r>
        <w:rPr>
          <w:rFonts w:ascii="Arial" w:eastAsia="Times New Roman" w:hAnsi="Arial" w:cs="Mangal"/>
          <w:sz w:val="20"/>
          <w:szCs w:val="20"/>
          <w:cs/>
        </w:rPr>
        <w:t xml:space="preserve">क्र.): </w:t>
      </w:r>
      <w:r>
        <w:rPr>
          <w:rFonts w:ascii="Arial" w:eastAsia="Times New Roman" w:hAnsi="Arial" w:cs="Arial"/>
          <w:sz w:val="20"/>
          <w:szCs w:val="20"/>
        </w:rPr>
        <w:t xml:space="preserve">_______________________ </w:t>
      </w:r>
    </w:p>
    <w:p w14:paraId="7279AB38" w14:textId="77777777" w:rsidR="00DD7BA9" w:rsidRDefault="00DD7BA9">
      <w:pPr>
        <w:shd w:val="clear" w:color="auto" w:fill="F2F2F2"/>
        <w:divId w:val="1520196098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15. Date and time of dispatch to the court:</w:t>
      </w:r>
    </w:p>
    <w:p w14:paraId="40AA6C78" w14:textId="77777777" w:rsidR="00DD7BA9" w:rsidRDefault="00DD7BA9">
      <w:pPr>
        <w:jc w:val="center"/>
        <w:divId w:val="2053386813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Attachment to item 7 of First Information Report</w:t>
      </w:r>
      <w:r>
        <w:rPr>
          <w:rFonts w:ascii="Arial" w:eastAsia="Times New Roman" w:hAnsi="Arial" w:cs="Arial"/>
          <w:b/>
          <w:bCs/>
        </w:rPr>
        <w:br/>
        <w:t>(</w:t>
      </w:r>
      <w:r>
        <w:rPr>
          <w:rFonts w:ascii="Arial" w:eastAsia="Times New Roman" w:hAnsi="Arial" w:cs="Mangal"/>
          <w:b/>
          <w:bCs/>
          <w:cs/>
        </w:rPr>
        <w:t>प्रथम खबरीतील मुद्दा क्र. ७ ला जोडपत्र)</w:t>
      </w:r>
      <w:r>
        <w:rPr>
          <w:rFonts w:ascii="Arial" w:eastAsia="Times New Roman" w:hAnsi="Arial" w:cs="Arial"/>
          <w:b/>
          <w:bCs/>
        </w:rPr>
        <w:t xml:space="preserve"> </w:t>
      </w:r>
    </w:p>
    <w:p w14:paraId="65100B70" w14:textId="77777777" w:rsidR="00DD7BA9" w:rsidRDefault="00DD7BA9">
      <w:pPr>
        <w:divId w:val="1838568938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Physical features, deformities and other details of the suspect/accused: (If known / seen)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5"/>
        <w:gridCol w:w="721"/>
        <w:gridCol w:w="1799"/>
        <w:gridCol w:w="778"/>
        <w:gridCol w:w="1461"/>
        <w:gridCol w:w="1385"/>
        <w:gridCol w:w="2021"/>
      </w:tblGrid>
      <w:tr w:rsidR="00000000" w14:paraId="6F6A9367" w14:textId="77777777">
        <w:trPr>
          <w:divId w:val="10394017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3393AB58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S.No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अ.क्र.)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432118C6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Sex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लिंग)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7C03A8B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Date / Year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Of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Birth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जन्मतारीख/ वर्ष)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5492E5CC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Build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बांधा)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2286B441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Height (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cms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उंची(</w:t>
            </w:r>
            <w:proofErr w:type="gramStart"/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से.मी</w:t>
            </w:r>
            <w:proofErr w:type="gramEnd"/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24BDDFBB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Complexion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रंग)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233CD2AA" w14:textId="77777777" w:rsidR="00DD7BA9" w:rsidRDefault="00DD7BA9">
            <w:pPr>
              <w:spacing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Identification Mark(s)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ओळखीच्या खुणा)</w:t>
            </w:r>
          </w:p>
        </w:tc>
      </w:tr>
      <w:tr w:rsidR="00000000" w14:paraId="4B116573" w14:textId="77777777">
        <w:trPr>
          <w:divId w:val="10394017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5D9D7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2FE07" w14:textId="77777777" w:rsidR="00DD7BA9" w:rsidRDefault="00DD7BA9">
            <w:pPr>
              <w:spacing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7FBC2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1F135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F4CC7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155EC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9FA3A" w14:textId="77777777" w:rsidR="00DD7BA9" w:rsidRDefault="00DD7BA9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56DD992" w14:textId="77777777" w:rsidR="00DD7BA9" w:rsidRDefault="00DD7BA9">
      <w:pPr>
        <w:divId w:val="1039401741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16"/>
        <w:gridCol w:w="943"/>
        <w:gridCol w:w="820"/>
        <w:gridCol w:w="816"/>
        <w:gridCol w:w="1245"/>
        <w:gridCol w:w="2270"/>
      </w:tblGrid>
      <w:tr w:rsidR="00000000" w14:paraId="702062D1" w14:textId="77777777">
        <w:trPr>
          <w:divId w:val="10394017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240AC5B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Deformities / Peculiarities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व्यंग / वैशिष्ट्ये)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5620CB57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Teeth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दात)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4325AFDB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Hair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केस)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7D849F0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Eye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डोळे)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5F994CCF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Habit(s)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सवयी)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17248C20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Dress Habit(s)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पोशाखाच्या सवयी)</w:t>
            </w:r>
          </w:p>
        </w:tc>
      </w:tr>
      <w:tr w:rsidR="00000000" w14:paraId="29AFEC6B" w14:textId="77777777">
        <w:trPr>
          <w:divId w:val="10394017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BD8CC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8E11B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077DC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335D3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49FB8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014F0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D0D854F" w14:textId="77777777" w:rsidR="00DD7BA9" w:rsidRDefault="00DD7BA9">
      <w:pPr>
        <w:divId w:val="1039401741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09"/>
        <w:gridCol w:w="1807"/>
        <w:gridCol w:w="1454"/>
        <w:gridCol w:w="811"/>
        <w:gridCol w:w="740"/>
        <w:gridCol w:w="994"/>
        <w:gridCol w:w="995"/>
      </w:tblGrid>
      <w:tr w:rsidR="00000000" w14:paraId="7F763543" w14:textId="77777777">
        <w:trPr>
          <w:divId w:val="10394017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AC01521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Language/Dialect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भाषा/बोली)</w:t>
            </w: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5F78B05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Place of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चे ठिकाण)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14:paraId="649D3E91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Others (</w:t>
            </w:r>
            <w:r>
              <w:rPr>
                <w:rFonts w:ascii="Arial" w:eastAsia="Times New Roman" w:hAnsi="Arial" w:cs="Mangal"/>
                <w:b/>
                <w:bCs/>
                <w:sz w:val="20"/>
                <w:szCs w:val="20"/>
                <w:cs/>
              </w:rPr>
              <w:t>इतर)</w:t>
            </w:r>
          </w:p>
        </w:tc>
      </w:tr>
      <w:tr w:rsidR="00000000" w14:paraId="2E9C4A54" w14:textId="77777777">
        <w:trPr>
          <w:divId w:val="10394017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63D74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07D8E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Burn Mark (</w:t>
            </w:r>
            <w:r>
              <w:rPr>
                <w:rFonts w:ascii="Arial" w:eastAsia="Times New Roman" w:hAnsi="Arial" w:cs="Mangal"/>
                <w:sz w:val="20"/>
                <w:szCs w:val="20"/>
                <w:cs/>
              </w:rPr>
              <w:t>भाजल्याच्या खुणा)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D9883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Leucoderma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Mangal"/>
                <w:sz w:val="20"/>
                <w:szCs w:val="20"/>
                <w:cs/>
              </w:rPr>
              <w:t>कोड)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0B0F5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Mole (</w:t>
            </w:r>
            <w:r>
              <w:rPr>
                <w:rFonts w:ascii="Arial" w:eastAsia="Times New Roman" w:hAnsi="Arial" w:cs="Mangal"/>
                <w:sz w:val="20"/>
                <w:szCs w:val="20"/>
                <w:cs/>
              </w:rPr>
              <w:t>तीळ)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178E7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Scar (</w:t>
            </w:r>
            <w:r>
              <w:rPr>
                <w:rFonts w:ascii="Arial" w:eastAsia="Times New Roman" w:hAnsi="Arial" w:cs="Mangal"/>
                <w:sz w:val="20"/>
                <w:szCs w:val="20"/>
                <w:cs/>
              </w:rPr>
              <w:t>व्रण)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7FDDA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Tattoo (</w:t>
            </w:r>
            <w:r>
              <w:rPr>
                <w:rFonts w:ascii="Arial" w:eastAsia="Times New Roman" w:hAnsi="Arial" w:cs="Mangal"/>
                <w:sz w:val="20"/>
                <w:szCs w:val="20"/>
                <w:cs/>
              </w:rPr>
              <w:t>गोदण)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2560F" w14:textId="77777777" w:rsidR="00DD7BA9" w:rsidRDefault="00DD7BA9">
            <w:pPr>
              <w:spacing w:before="150" w:after="15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00000" w14:paraId="7FF6CEEF" w14:textId="77777777">
        <w:trPr>
          <w:divId w:val="10394017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C39EE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728E3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88CF8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4CD47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3E5B4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FD3C0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B50C8" w14:textId="77777777" w:rsidR="00DD7BA9" w:rsidRDefault="00DD7BA9">
            <w:pPr>
              <w:spacing w:before="150" w:after="15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A6DB590" w14:textId="77777777" w:rsidR="00DD7BA9" w:rsidRDefault="00DD7BA9">
      <w:pPr>
        <w:jc w:val="center"/>
        <w:divId w:val="797575554"/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>These fields will be entered only if complainant/informant gives any one or more particulars about the suspect/accused.</w:t>
      </w:r>
      <w:r>
        <w:rPr>
          <w:rFonts w:ascii="Arial" w:eastAsia="Times New Roman" w:hAnsi="Arial" w:cs="Arial"/>
          <w:i/>
          <w:iCs/>
          <w:sz w:val="20"/>
          <w:szCs w:val="20"/>
        </w:rPr>
        <w:br/>
        <w:t>(</w:t>
      </w:r>
      <w:r>
        <w:rPr>
          <w:rFonts w:ascii="Arial" w:eastAsia="Times New Roman" w:hAnsi="Arial" w:cs="Mangal"/>
          <w:i/>
          <w:iCs/>
          <w:sz w:val="20"/>
          <w:szCs w:val="20"/>
          <w:cs/>
        </w:rPr>
        <w:t>जर तक्रारदार/माहिती देणा-याने संशयित/आरोपीविषयी एक किंवा त्यापेक्षा अधिक तपशील दिल्यास फक्त त्यातील रकान्यांची नोंद घेतली जाईल)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sectPr w:rsidR="00000000" w:rsidSect="00AD007D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7D"/>
    <w:rsid w:val="004F4AB4"/>
    <w:rsid w:val="0062238D"/>
    <w:rsid w:val="00AD007D"/>
    <w:rsid w:val="00C9336C"/>
    <w:rsid w:val="00DD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D0247"/>
  <w15:chartTrackingRefBased/>
  <w15:docId w15:val="{072D7CC9-79FB-49A7-ADFE-6B50DD09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age">
    <w:name w:val="page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</w:pPr>
  </w:style>
  <w:style w:type="paragraph" w:customStyle="1" w:styleId="heading">
    <w:name w:val="heading"/>
    <w:basedOn w:val="Normal"/>
    <w:pPr>
      <w:spacing w:before="100" w:beforeAutospacing="1" w:after="150"/>
      <w:jc w:val="center"/>
    </w:pPr>
    <w:rPr>
      <w:b/>
      <w:bCs/>
    </w:rPr>
  </w:style>
  <w:style w:type="paragraph" w:customStyle="1" w:styleId="subheading">
    <w:name w:val="subheading"/>
    <w:basedOn w:val="Normal"/>
    <w:pPr>
      <w:spacing w:before="100" w:beforeAutospacing="1" w:after="225"/>
      <w:jc w:val="center"/>
    </w:pPr>
    <w:rPr>
      <w:sz w:val="20"/>
      <w:szCs w:val="20"/>
    </w:rPr>
  </w:style>
  <w:style w:type="paragraph" w:customStyle="1" w:styleId="section-title">
    <w:name w:val="section-title"/>
    <w:basedOn w:val="Normal"/>
    <w:pPr>
      <w:shd w:val="clear" w:color="auto" w:fill="F2F2F2"/>
      <w:spacing w:before="150" w:after="75"/>
    </w:pPr>
    <w:rPr>
      <w:b/>
      <w:bCs/>
    </w:rPr>
  </w:style>
  <w:style w:type="paragraph" w:customStyle="1" w:styleId="field-row">
    <w:name w:val="field-row"/>
    <w:basedOn w:val="Normal"/>
    <w:pPr>
      <w:spacing w:before="100" w:beforeAutospacing="1" w:after="75"/>
    </w:pPr>
  </w:style>
  <w:style w:type="paragraph" w:customStyle="1" w:styleId="field-label">
    <w:name w:val="field-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ield-value">
    <w:name w:val="field-value"/>
    <w:basedOn w:val="Normal"/>
    <w:pPr>
      <w:pBdr>
        <w:bottom w:val="dotted" w:sz="6" w:space="0" w:color="000000"/>
      </w:pBdr>
      <w:spacing w:before="100" w:beforeAutospacing="1" w:after="100" w:afterAutospacing="1"/>
    </w:pPr>
  </w:style>
  <w:style w:type="paragraph" w:customStyle="1" w:styleId="bilingual">
    <w:name w:val="bilingual"/>
    <w:basedOn w:val="Normal"/>
    <w:pPr>
      <w:spacing w:before="100" w:beforeAutospacing="1" w:after="100" w:afterAutospacing="1"/>
    </w:pPr>
    <w:rPr>
      <w:i/>
      <w:iCs/>
      <w:sz w:val="18"/>
      <w:szCs w:val="18"/>
    </w:rPr>
  </w:style>
  <w:style w:type="paragraph" w:customStyle="1" w:styleId="signature-section">
    <w:name w:val="signature-section"/>
    <w:basedOn w:val="Normal"/>
    <w:pPr>
      <w:spacing w:before="300" w:after="100" w:afterAutospacing="1"/>
    </w:pPr>
  </w:style>
  <w:style w:type="paragraph" w:customStyle="1" w:styleId="signature-box">
    <w:name w:val="signature-box"/>
    <w:basedOn w:val="Normal"/>
    <w:pPr>
      <w:pBdr>
        <w:top w:val="dotted" w:sz="6" w:space="4" w:color="000000"/>
      </w:pBdr>
      <w:spacing w:before="100" w:beforeAutospacing="1" w:after="100" w:afterAutospacing="1"/>
      <w:jc w:val="center"/>
    </w:pPr>
  </w:style>
  <w:style w:type="paragraph" w:customStyle="1" w:styleId="content-box">
    <w:name w:val="content-box"/>
    <w:basedOn w:val="Normal"/>
    <w:pPr>
      <w:pBdr>
        <w:top w:val="single" w:sz="6" w:space="4" w:color="000000"/>
        <w:left w:val="single" w:sz="6" w:space="4" w:color="000000"/>
        <w:bottom w:val="single" w:sz="6" w:space="4" w:color="000000"/>
        <w:right w:val="single" w:sz="6" w:space="4" w:color="000000"/>
      </w:pBdr>
      <w:spacing w:before="100" w:beforeAutospacing="1" w:after="150"/>
    </w:pPr>
  </w:style>
  <w:style w:type="paragraph" w:customStyle="1" w:styleId="secondary-heading">
    <w:name w:val="secondary-heading"/>
    <w:basedOn w:val="Normal"/>
    <w:pPr>
      <w:spacing w:before="75" w:after="100" w:afterAutospacing="1"/>
    </w:pPr>
    <w:rPr>
      <w:b/>
      <w:bCs/>
    </w:rPr>
  </w:style>
  <w:style w:type="paragraph" w:customStyle="1" w:styleId="ncr-header">
    <w:name w:val="ncr-header"/>
    <w:basedOn w:val="Normal"/>
    <w:pPr>
      <w:spacing w:before="100" w:beforeAutospacing="1" w:after="150"/>
    </w:pPr>
  </w:style>
  <w:style w:type="paragraph" w:customStyle="1" w:styleId="ncr-left">
    <w:name w:val="ncr-left"/>
    <w:basedOn w:val="Normal"/>
    <w:pPr>
      <w:spacing w:before="100" w:beforeAutospacing="1" w:after="100" w:afterAutospacing="1"/>
    </w:pPr>
  </w:style>
  <w:style w:type="paragraph" w:customStyle="1" w:styleId="ncr-right">
    <w:name w:val="ncr-right"/>
    <w:basedOn w:val="Normal"/>
    <w:pPr>
      <w:spacing w:before="100" w:beforeAutospacing="1" w:after="100" w:afterAutospacing="1"/>
      <w:jc w:val="right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rtl">
    <w:name w:val="rtl"/>
    <w:basedOn w:val="Normal"/>
    <w:pPr>
      <w:bidi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142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32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949850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49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1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430997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99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5165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27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7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3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744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6861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953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378312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7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62982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3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24238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432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868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FIR_final</Template>
  <TotalTime>1</TotalTime>
  <Pages>4</Pages>
  <Words>594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Information Report (FIR)</vt:lpstr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Information Report (FIR)</dc:title>
  <dc:subject/>
  <dc:creator>riya Indap</dc:creator>
  <cp:keywords/>
  <dc:description/>
  <cp:lastModifiedBy>riya Indap</cp:lastModifiedBy>
  <cp:revision>2</cp:revision>
  <dcterms:created xsi:type="dcterms:W3CDTF">2025-04-02T18:27:00Z</dcterms:created>
  <dcterms:modified xsi:type="dcterms:W3CDTF">2025-04-02T18:27:00Z</dcterms:modified>
</cp:coreProperties>
</file>